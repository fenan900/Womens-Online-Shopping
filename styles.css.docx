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6BAFE" w14:textId="77777777" w:rsidR="000D5D6C" w:rsidRDefault="000D5D6C" w:rsidP="000D5D6C">
      <w:pPr>
        <w:pStyle w:val="Heading2"/>
      </w:pPr>
      <w:r>
        <w:t>/* General Styles */</w:t>
      </w:r>
    </w:p>
    <w:p w14:paraId="029052C2" w14:textId="77777777" w:rsidR="000D5D6C" w:rsidRDefault="000D5D6C" w:rsidP="000D5D6C">
      <w:pPr>
        <w:pStyle w:val="Heading2"/>
      </w:pPr>
      <w:r>
        <w:t>body {</w:t>
      </w:r>
    </w:p>
    <w:p w14:paraId="75C37D98" w14:textId="77777777" w:rsidR="000D5D6C" w:rsidRDefault="000D5D6C" w:rsidP="000D5D6C">
      <w:pPr>
        <w:pStyle w:val="Heading2"/>
      </w:pPr>
      <w:r>
        <w:t xml:space="preserve">  font-family: Arial, sans-</w:t>
      </w:r>
      <w:proofErr w:type="gramStart"/>
      <w:r>
        <w:t>serif;</w:t>
      </w:r>
      <w:proofErr w:type="gramEnd"/>
    </w:p>
    <w:p w14:paraId="67B614FF" w14:textId="77777777" w:rsidR="000D5D6C" w:rsidRDefault="000D5D6C" w:rsidP="000D5D6C">
      <w:pPr>
        <w:pStyle w:val="Heading2"/>
      </w:pPr>
      <w:r>
        <w:t xml:space="preserve">  margin: </w:t>
      </w:r>
      <w:proofErr w:type="gramStart"/>
      <w:r>
        <w:t>0;</w:t>
      </w:r>
      <w:proofErr w:type="gramEnd"/>
    </w:p>
    <w:p w14:paraId="4F50773E" w14:textId="77777777" w:rsidR="000D5D6C" w:rsidRDefault="000D5D6C" w:rsidP="000D5D6C">
      <w:pPr>
        <w:pStyle w:val="Heading2"/>
      </w:pPr>
      <w:r>
        <w:t xml:space="preserve">  padding: </w:t>
      </w:r>
      <w:proofErr w:type="gramStart"/>
      <w:r>
        <w:t>0;</w:t>
      </w:r>
      <w:proofErr w:type="gramEnd"/>
    </w:p>
    <w:p w14:paraId="5CFB61FC" w14:textId="77777777" w:rsidR="000D5D6C" w:rsidRDefault="000D5D6C" w:rsidP="000D5D6C">
      <w:pPr>
        <w:pStyle w:val="Heading2"/>
      </w:pPr>
      <w:r>
        <w:t xml:space="preserve">  background-color: #</w:t>
      </w:r>
      <w:proofErr w:type="gramStart"/>
      <w:r>
        <w:t>fff9f9;</w:t>
      </w:r>
      <w:proofErr w:type="gramEnd"/>
    </w:p>
    <w:p w14:paraId="32EADFEF" w14:textId="77777777" w:rsidR="000D5D6C" w:rsidRDefault="000D5D6C" w:rsidP="000D5D6C">
      <w:pPr>
        <w:pStyle w:val="Heading2"/>
      </w:pPr>
      <w:r>
        <w:t xml:space="preserve">  color: </w:t>
      </w:r>
      <w:proofErr w:type="gramStart"/>
      <w:r>
        <w:t>#333;</w:t>
      </w:r>
      <w:proofErr w:type="gramEnd"/>
    </w:p>
    <w:p w14:paraId="779D9010" w14:textId="77777777" w:rsidR="000D5D6C" w:rsidRDefault="000D5D6C" w:rsidP="000D5D6C">
      <w:pPr>
        <w:pStyle w:val="Heading2"/>
      </w:pPr>
      <w:r>
        <w:t>}</w:t>
      </w:r>
    </w:p>
    <w:p w14:paraId="72ACB783" w14:textId="77777777" w:rsidR="000D5D6C" w:rsidRDefault="000D5D6C" w:rsidP="000D5D6C">
      <w:pPr>
        <w:pStyle w:val="Heading2"/>
      </w:pPr>
    </w:p>
    <w:p w14:paraId="6709069C" w14:textId="77777777" w:rsidR="000D5D6C" w:rsidRDefault="000D5D6C" w:rsidP="000D5D6C">
      <w:pPr>
        <w:pStyle w:val="Heading2"/>
      </w:pPr>
      <w:r>
        <w:t>h2 {</w:t>
      </w:r>
    </w:p>
    <w:p w14:paraId="604F8FC6" w14:textId="77777777" w:rsidR="000D5D6C" w:rsidRDefault="000D5D6C" w:rsidP="000D5D6C">
      <w:pPr>
        <w:pStyle w:val="Heading2"/>
      </w:pPr>
      <w:r>
        <w:t xml:space="preserve">  background-color: #</w:t>
      </w:r>
      <w:proofErr w:type="gramStart"/>
      <w:r>
        <w:t>ffccd5;</w:t>
      </w:r>
      <w:proofErr w:type="gramEnd"/>
    </w:p>
    <w:p w14:paraId="674B777E" w14:textId="77777777" w:rsidR="000D5D6C" w:rsidRDefault="000D5D6C" w:rsidP="000D5D6C">
      <w:pPr>
        <w:pStyle w:val="Heading2"/>
      </w:pPr>
      <w:r>
        <w:t xml:space="preserve">  padding: </w:t>
      </w:r>
      <w:proofErr w:type="gramStart"/>
      <w:r>
        <w:t>10px;</w:t>
      </w:r>
      <w:proofErr w:type="gramEnd"/>
    </w:p>
    <w:p w14:paraId="55341170" w14:textId="77777777" w:rsidR="000D5D6C" w:rsidRDefault="000D5D6C" w:rsidP="000D5D6C">
      <w:pPr>
        <w:pStyle w:val="Heading2"/>
      </w:pPr>
      <w:r>
        <w:t>}</w:t>
      </w:r>
    </w:p>
    <w:p w14:paraId="498DC868" w14:textId="77777777" w:rsidR="000D5D6C" w:rsidRDefault="000D5D6C" w:rsidP="000D5D6C">
      <w:pPr>
        <w:pStyle w:val="Heading2"/>
      </w:pPr>
    </w:p>
    <w:p w14:paraId="5F4E2C00" w14:textId="77777777" w:rsidR="000D5D6C" w:rsidRDefault="000D5D6C" w:rsidP="000D5D6C">
      <w:pPr>
        <w:pStyle w:val="Heading2"/>
      </w:pPr>
      <w:r>
        <w:t>section {</w:t>
      </w:r>
    </w:p>
    <w:p w14:paraId="54FADD42" w14:textId="77777777" w:rsidR="000D5D6C" w:rsidRDefault="000D5D6C" w:rsidP="000D5D6C">
      <w:pPr>
        <w:pStyle w:val="Heading2"/>
      </w:pPr>
      <w:r>
        <w:t xml:space="preserve">  padding: </w:t>
      </w:r>
      <w:proofErr w:type="gramStart"/>
      <w:r>
        <w:t>20px;</w:t>
      </w:r>
      <w:proofErr w:type="gramEnd"/>
    </w:p>
    <w:p w14:paraId="3706FDFA" w14:textId="77777777" w:rsidR="000D5D6C" w:rsidRDefault="000D5D6C" w:rsidP="000D5D6C">
      <w:pPr>
        <w:pStyle w:val="Heading2"/>
      </w:pPr>
      <w:r>
        <w:t xml:space="preserve">  border-bottom: 1px solid #</w:t>
      </w:r>
      <w:proofErr w:type="gramStart"/>
      <w:r>
        <w:t>ddd;</w:t>
      </w:r>
      <w:proofErr w:type="gramEnd"/>
    </w:p>
    <w:p w14:paraId="224A20DC" w14:textId="77777777" w:rsidR="000D5D6C" w:rsidRDefault="000D5D6C" w:rsidP="000D5D6C">
      <w:pPr>
        <w:pStyle w:val="Heading2"/>
      </w:pPr>
      <w:r>
        <w:t>}</w:t>
      </w:r>
    </w:p>
    <w:p w14:paraId="10DB64E0" w14:textId="77777777" w:rsidR="000D5D6C" w:rsidRDefault="000D5D6C" w:rsidP="000D5D6C">
      <w:pPr>
        <w:pStyle w:val="Heading2"/>
      </w:pPr>
    </w:p>
    <w:p w14:paraId="4BB9ADC1" w14:textId="77777777" w:rsidR="000D5D6C" w:rsidRDefault="000D5D6C" w:rsidP="000D5D6C">
      <w:pPr>
        <w:pStyle w:val="Heading2"/>
      </w:pPr>
      <w:r>
        <w:t>/* Store Team Section */</w:t>
      </w:r>
    </w:p>
    <w:p w14:paraId="2D4BB0C9" w14:textId="77777777" w:rsidR="000D5D6C" w:rsidRDefault="000D5D6C" w:rsidP="000D5D6C">
      <w:pPr>
        <w:pStyle w:val="Heading2"/>
      </w:pPr>
      <w:proofErr w:type="gramStart"/>
      <w:r>
        <w:t>.team</w:t>
      </w:r>
      <w:proofErr w:type="gramEnd"/>
      <w:r>
        <w:t xml:space="preserve"> {</w:t>
      </w:r>
    </w:p>
    <w:p w14:paraId="4BC9E988" w14:textId="77777777" w:rsidR="000D5D6C" w:rsidRDefault="000D5D6C" w:rsidP="000D5D6C">
      <w:pPr>
        <w:pStyle w:val="Heading2"/>
      </w:pPr>
      <w:r>
        <w:t xml:space="preserve">  display: </w:t>
      </w:r>
      <w:proofErr w:type="gramStart"/>
      <w:r>
        <w:t>flex;</w:t>
      </w:r>
      <w:proofErr w:type="gramEnd"/>
    </w:p>
    <w:p w14:paraId="1C10F06F" w14:textId="77777777" w:rsidR="000D5D6C" w:rsidRDefault="000D5D6C" w:rsidP="000D5D6C">
      <w:pPr>
        <w:pStyle w:val="Heading2"/>
      </w:pPr>
      <w:r>
        <w:t xml:space="preserve">  gap: </w:t>
      </w:r>
      <w:proofErr w:type="gramStart"/>
      <w:r>
        <w:t>20px;</w:t>
      </w:r>
      <w:proofErr w:type="gramEnd"/>
    </w:p>
    <w:p w14:paraId="50E486A0" w14:textId="77777777" w:rsidR="000D5D6C" w:rsidRDefault="000D5D6C" w:rsidP="000D5D6C">
      <w:pPr>
        <w:pStyle w:val="Heading2"/>
      </w:pPr>
      <w:r>
        <w:t>}</w:t>
      </w:r>
    </w:p>
    <w:p w14:paraId="6A0D79B8" w14:textId="77777777" w:rsidR="000D5D6C" w:rsidRDefault="000D5D6C" w:rsidP="000D5D6C">
      <w:pPr>
        <w:pStyle w:val="Heading2"/>
      </w:pPr>
    </w:p>
    <w:p w14:paraId="220380A1" w14:textId="77777777" w:rsidR="000D5D6C" w:rsidRDefault="000D5D6C" w:rsidP="000D5D6C">
      <w:pPr>
        <w:pStyle w:val="Heading2"/>
      </w:pPr>
      <w:proofErr w:type="gramStart"/>
      <w:r>
        <w:t>.manager</w:t>
      </w:r>
      <w:proofErr w:type="gramEnd"/>
      <w:r>
        <w:t xml:space="preserve"> {</w:t>
      </w:r>
    </w:p>
    <w:p w14:paraId="7B6A72D5" w14:textId="77777777" w:rsidR="000D5D6C" w:rsidRDefault="000D5D6C" w:rsidP="000D5D6C">
      <w:pPr>
        <w:pStyle w:val="Heading2"/>
      </w:pPr>
      <w:r>
        <w:t xml:space="preserve">  background-color: #</w:t>
      </w:r>
      <w:proofErr w:type="gramStart"/>
      <w:r>
        <w:t>ffeef1;</w:t>
      </w:r>
      <w:proofErr w:type="gramEnd"/>
    </w:p>
    <w:p w14:paraId="3DC4471F" w14:textId="77777777" w:rsidR="000D5D6C" w:rsidRDefault="000D5D6C" w:rsidP="000D5D6C">
      <w:pPr>
        <w:pStyle w:val="Heading2"/>
      </w:pPr>
      <w:r>
        <w:t xml:space="preserve">  padding: </w:t>
      </w:r>
      <w:proofErr w:type="gramStart"/>
      <w:r>
        <w:t>10px;</w:t>
      </w:r>
      <w:proofErr w:type="gramEnd"/>
    </w:p>
    <w:p w14:paraId="2DE93FC3" w14:textId="77777777" w:rsidR="000D5D6C" w:rsidRDefault="000D5D6C" w:rsidP="000D5D6C">
      <w:pPr>
        <w:pStyle w:val="Heading2"/>
      </w:pPr>
      <w:r>
        <w:t xml:space="preserve">  border-radius: </w:t>
      </w:r>
      <w:proofErr w:type="gramStart"/>
      <w:r>
        <w:t>8px;</w:t>
      </w:r>
      <w:proofErr w:type="gramEnd"/>
    </w:p>
    <w:p w14:paraId="683FEAF6" w14:textId="77777777" w:rsidR="000D5D6C" w:rsidRDefault="000D5D6C" w:rsidP="000D5D6C">
      <w:pPr>
        <w:pStyle w:val="Heading2"/>
      </w:pPr>
      <w:r>
        <w:t xml:space="preserve">  flex: </w:t>
      </w:r>
      <w:proofErr w:type="gramStart"/>
      <w:r>
        <w:t>1;</w:t>
      </w:r>
      <w:proofErr w:type="gramEnd"/>
    </w:p>
    <w:p w14:paraId="7725D860" w14:textId="77777777" w:rsidR="000D5D6C" w:rsidRDefault="000D5D6C" w:rsidP="000D5D6C">
      <w:pPr>
        <w:pStyle w:val="Heading2"/>
      </w:pPr>
      <w:r>
        <w:t xml:space="preserve">  text-align: </w:t>
      </w:r>
      <w:proofErr w:type="gramStart"/>
      <w:r>
        <w:t>center;</w:t>
      </w:r>
      <w:proofErr w:type="gramEnd"/>
    </w:p>
    <w:p w14:paraId="01EAC221" w14:textId="77777777" w:rsidR="000D5D6C" w:rsidRDefault="000D5D6C" w:rsidP="000D5D6C">
      <w:pPr>
        <w:pStyle w:val="Heading2"/>
      </w:pPr>
      <w:r>
        <w:t>}</w:t>
      </w:r>
    </w:p>
    <w:p w14:paraId="26262B01" w14:textId="77777777" w:rsidR="000D5D6C" w:rsidRDefault="000D5D6C" w:rsidP="000D5D6C">
      <w:pPr>
        <w:pStyle w:val="Heading2"/>
      </w:pPr>
    </w:p>
    <w:p w14:paraId="214C95FE" w14:textId="77777777" w:rsidR="000D5D6C" w:rsidRDefault="000D5D6C" w:rsidP="000D5D6C">
      <w:pPr>
        <w:pStyle w:val="Heading2"/>
      </w:pPr>
      <w:r>
        <w:t>/* Product Listing */</w:t>
      </w:r>
    </w:p>
    <w:p w14:paraId="1222E67A" w14:textId="77777777" w:rsidR="000D5D6C" w:rsidRDefault="000D5D6C" w:rsidP="000D5D6C">
      <w:pPr>
        <w:pStyle w:val="Heading2"/>
      </w:pPr>
      <w:proofErr w:type="gramStart"/>
      <w:r>
        <w:t>.products</w:t>
      </w:r>
      <w:proofErr w:type="gramEnd"/>
      <w:r>
        <w:t xml:space="preserve"> {</w:t>
      </w:r>
    </w:p>
    <w:p w14:paraId="5FF08872" w14:textId="77777777" w:rsidR="000D5D6C" w:rsidRDefault="000D5D6C" w:rsidP="000D5D6C">
      <w:pPr>
        <w:pStyle w:val="Heading2"/>
      </w:pPr>
      <w:r>
        <w:t xml:space="preserve">  display: </w:t>
      </w:r>
      <w:proofErr w:type="gramStart"/>
      <w:r>
        <w:t>flex;</w:t>
      </w:r>
      <w:proofErr w:type="gramEnd"/>
    </w:p>
    <w:p w14:paraId="29AF6B1C" w14:textId="77777777" w:rsidR="000D5D6C" w:rsidRDefault="000D5D6C" w:rsidP="000D5D6C">
      <w:pPr>
        <w:pStyle w:val="Heading2"/>
      </w:pPr>
      <w:r>
        <w:t xml:space="preserve">  flex-wrap: </w:t>
      </w:r>
      <w:proofErr w:type="gramStart"/>
      <w:r>
        <w:t>wrap;</w:t>
      </w:r>
      <w:proofErr w:type="gramEnd"/>
    </w:p>
    <w:p w14:paraId="49ACE803" w14:textId="77777777" w:rsidR="000D5D6C" w:rsidRDefault="000D5D6C" w:rsidP="000D5D6C">
      <w:pPr>
        <w:pStyle w:val="Heading2"/>
      </w:pPr>
      <w:r>
        <w:t xml:space="preserve">  gap: </w:t>
      </w:r>
      <w:proofErr w:type="gramStart"/>
      <w:r>
        <w:t>15px;</w:t>
      </w:r>
      <w:proofErr w:type="gramEnd"/>
    </w:p>
    <w:p w14:paraId="094DA8F0" w14:textId="77777777" w:rsidR="000D5D6C" w:rsidRDefault="000D5D6C" w:rsidP="000D5D6C">
      <w:pPr>
        <w:pStyle w:val="Heading2"/>
      </w:pPr>
      <w:r>
        <w:t>}</w:t>
      </w:r>
    </w:p>
    <w:p w14:paraId="0356BD9B" w14:textId="77777777" w:rsidR="000D5D6C" w:rsidRDefault="000D5D6C" w:rsidP="000D5D6C">
      <w:pPr>
        <w:pStyle w:val="Heading2"/>
      </w:pPr>
    </w:p>
    <w:p w14:paraId="31B4A28D" w14:textId="77777777" w:rsidR="000D5D6C" w:rsidRDefault="000D5D6C" w:rsidP="000D5D6C">
      <w:pPr>
        <w:pStyle w:val="Heading2"/>
      </w:pPr>
      <w:proofErr w:type="gramStart"/>
      <w:r>
        <w:t>.product</w:t>
      </w:r>
      <w:proofErr w:type="gramEnd"/>
      <w:r>
        <w:t xml:space="preserve"> {</w:t>
      </w:r>
    </w:p>
    <w:p w14:paraId="79CCBA62" w14:textId="77777777" w:rsidR="000D5D6C" w:rsidRDefault="000D5D6C" w:rsidP="000D5D6C">
      <w:pPr>
        <w:pStyle w:val="Heading2"/>
      </w:pPr>
      <w:r>
        <w:t xml:space="preserve">  background-color: #</w:t>
      </w:r>
      <w:proofErr w:type="gramStart"/>
      <w:r>
        <w:t>fef2f4;</w:t>
      </w:r>
      <w:proofErr w:type="gramEnd"/>
    </w:p>
    <w:p w14:paraId="3E174686" w14:textId="77777777" w:rsidR="000D5D6C" w:rsidRDefault="000D5D6C" w:rsidP="000D5D6C">
      <w:pPr>
        <w:pStyle w:val="Heading2"/>
      </w:pPr>
      <w:r>
        <w:t xml:space="preserve">  padding: </w:t>
      </w:r>
      <w:proofErr w:type="gramStart"/>
      <w:r>
        <w:t>10px;</w:t>
      </w:r>
      <w:proofErr w:type="gramEnd"/>
    </w:p>
    <w:p w14:paraId="1DF9655D" w14:textId="77777777" w:rsidR="000D5D6C" w:rsidRDefault="000D5D6C" w:rsidP="000D5D6C">
      <w:pPr>
        <w:pStyle w:val="Heading2"/>
      </w:pPr>
      <w:r>
        <w:t xml:space="preserve">  border: 1px solid #</w:t>
      </w:r>
      <w:proofErr w:type="gramStart"/>
      <w:r>
        <w:t>ffc0cb;</w:t>
      </w:r>
      <w:proofErr w:type="gramEnd"/>
    </w:p>
    <w:p w14:paraId="03B25CBB" w14:textId="77777777" w:rsidR="000D5D6C" w:rsidRDefault="000D5D6C" w:rsidP="000D5D6C">
      <w:pPr>
        <w:pStyle w:val="Heading2"/>
      </w:pPr>
      <w:r>
        <w:t xml:space="preserve">  border-radius: </w:t>
      </w:r>
      <w:proofErr w:type="gramStart"/>
      <w:r>
        <w:t>5px;</w:t>
      </w:r>
      <w:proofErr w:type="gramEnd"/>
    </w:p>
    <w:p w14:paraId="6C9C3165" w14:textId="77777777" w:rsidR="000D5D6C" w:rsidRDefault="000D5D6C" w:rsidP="000D5D6C">
      <w:pPr>
        <w:pStyle w:val="Heading2"/>
      </w:pPr>
      <w:r>
        <w:t xml:space="preserve">  width: </w:t>
      </w:r>
      <w:proofErr w:type="gramStart"/>
      <w:r>
        <w:t>200px;</w:t>
      </w:r>
      <w:proofErr w:type="gramEnd"/>
    </w:p>
    <w:p w14:paraId="3F1FEA20" w14:textId="77777777" w:rsidR="000D5D6C" w:rsidRDefault="000D5D6C" w:rsidP="000D5D6C">
      <w:pPr>
        <w:pStyle w:val="Heading2"/>
      </w:pPr>
      <w:r>
        <w:t>}</w:t>
      </w:r>
    </w:p>
    <w:p w14:paraId="46659FD2" w14:textId="77777777" w:rsidR="000D5D6C" w:rsidRDefault="000D5D6C" w:rsidP="000D5D6C">
      <w:pPr>
        <w:pStyle w:val="Heading2"/>
      </w:pPr>
    </w:p>
    <w:p w14:paraId="43B11F18" w14:textId="77777777" w:rsidR="000D5D6C" w:rsidRDefault="000D5D6C" w:rsidP="000D5D6C">
      <w:pPr>
        <w:pStyle w:val="Heading2"/>
      </w:pPr>
      <w:r>
        <w:t>/* Cart and Payment */</w:t>
      </w:r>
    </w:p>
    <w:p w14:paraId="7D02B375" w14:textId="77777777" w:rsidR="000D5D6C" w:rsidRDefault="000D5D6C" w:rsidP="000D5D6C">
      <w:pPr>
        <w:pStyle w:val="Heading2"/>
      </w:pPr>
      <w:r>
        <w:t>#cart-payment input,</w:t>
      </w:r>
    </w:p>
    <w:p w14:paraId="6BAB843D" w14:textId="77777777" w:rsidR="000D5D6C" w:rsidRDefault="000D5D6C" w:rsidP="000D5D6C">
      <w:pPr>
        <w:pStyle w:val="Heading2"/>
      </w:pPr>
      <w:r>
        <w:t>#cart-payment select {</w:t>
      </w:r>
    </w:p>
    <w:p w14:paraId="2DFD1837" w14:textId="77777777" w:rsidR="000D5D6C" w:rsidRDefault="000D5D6C" w:rsidP="000D5D6C">
      <w:pPr>
        <w:pStyle w:val="Heading2"/>
      </w:pPr>
      <w:r>
        <w:t xml:space="preserve">  margin: 10px </w:t>
      </w:r>
      <w:proofErr w:type="gramStart"/>
      <w:r>
        <w:t>0;</w:t>
      </w:r>
      <w:proofErr w:type="gramEnd"/>
    </w:p>
    <w:p w14:paraId="6196B9CA" w14:textId="77777777" w:rsidR="000D5D6C" w:rsidRDefault="000D5D6C" w:rsidP="000D5D6C">
      <w:pPr>
        <w:pStyle w:val="Heading2"/>
      </w:pPr>
      <w:r>
        <w:t xml:space="preserve">  padding: </w:t>
      </w:r>
      <w:proofErr w:type="gramStart"/>
      <w:r>
        <w:t>5px;</w:t>
      </w:r>
      <w:proofErr w:type="gramEnd"/>
    </w:p>
    <w:p w14:paraId="6E6262FB" w14:textId="77777777" w:rsidR="000D5D6C" w:rsidRDefault="000D5D6C" w:rsidP="000D5D6C">
      <w:pPr>
        <w:pStyle w:val="Heading2"/>
      </w:pPr>
      <w:r>
        <w:t xml:space="preserve">  width: </w:t>
      </w:r>
      <w:proofErr w:type="gramStart"/>
      <w:r>
        <w:t>200px;</w:t>
      </w:r>
      <w:proofErr w:type="gramEnd"/>
    </w:p>
    <w:p w14:paraId="1D18E44E" w14:textId="4F7C26E7" w:rsidR="00510919" w:rsidRDefault="000D5D6C" w:rsidP="000D5D6C">
      <w:pPr>
        <w:pStyle w:val="Heading2"/>
      </w:pPr>
      <w:r>
        <w:t>}</w:t>
      </w:r>
    </w:p>
    <w:sectPr w:rsidR="0051091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4162E" w14:textId="77777777" w:rsidR="001811BF" w:rsidRDefault="001811BF">
      <w:r>
        <w:separator/>
      </w:r>
    </w:p>
    <w:p w14:paraId="2883BF8D" w14:textId="77777777" w:rsidR="001811BF" w:rsidRDefault="001811BF"/>
  </w:endnote>
  <w:endnote w:type="continuationSeparator" w:id="0">
    <w:p w14:paraId="10AB3C36" w14:textId="77777777" w:rsidR="001811BF" w:rsidRDefault="001811BF">
      <w:r>
        <w:continuationSeparator/>
      </w:r>
    </w:p>
    <w:p w14:paraId="14319A78" w14:textId="77777777" w:rsidR="001811BF" w:rsidRDefault="001811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E8C75" w14:textId="77777777" w:rsidR="0051091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43BAA" w14:textId="77777777" w:rsidR="001811BF" w:rsidRDefault="001811BF">
      <w:r>
        <w:separator/>
      </w:r>
    </w:p>
    <w:p w14:paraId="2761B629" w14:textId="77777777" w:rsidR="001811BF" w:rsidRDefault="001811BF"/>
  </w:footnote>
  <w:footnote w:type="continuationSeparator" w:id="0">
    <w:p w14:paraId="19BFA228" w14:textId="77777777" w:rsidR="001811BF" w:rsidRDefault="001811BF">
      <w:r>
        <w:continuationSeparator/>
      </w:r>
    </w:p>
    <w:p w14:paraId="67BC8EED" w14:textId="77777777" w:rsidR="001811BF" w:rsidRDefault="001811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92797">
    <w:abstractNumId w:val="1"/>
  </w:num>
  <w:num w:numId="2" w16cid:durableId="828058940">
    <w:abstractNumId w:val="0"/>
  </w:num>
  <w:num w:numId="3" w16cid:durableId="1170094649">
    <w:abstractNumId w:val="2"/>
  </w:num>
  <w:num w:numId="4" w16cid:durableId="989601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6C"/>
    <w:rsid w:val="000D5D6C"/>
    <w:rsid w:val="001811BF"/>
    <w:rsid w:val="0042319A"/>
    <w:rsid w:val="0051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7383A"/>
  <w15:chartTrackingRefBased/>
  <w15:docId w15:val="{9777C8DB-1406-A547-A45E-F8276DAA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na/Library/Containers/com.microsoft.Word/Data/Library/Application%20Support/Microsoft/Office/16.0/DTS/en-US%7b5DFC2F98-7150-A544-BC4E-CE6DDC2E39DD%7d/%7b1DB23E47-0178-5442-9578-F7A9BC18484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nana1111112@outlook.com</cp:lastModifiedBy>
  <cp:revision>1</cp:revision>
  <dcterms:created xsi:type="dcterms:W3CDTF">2025-05-05T17:50:00Z</dcterms:created>
  <dcterms:modified xsi:type="dcterms:W3CDTF">2025-05-05T17:52:00Z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